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9F2B9" w14:textId="77777777" w:rsidR="00D966AE" w:rsidRDefault="00D966AE" w:rsidP="00D966AE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966AE" w:rsidRPr="000F71E0" w14:paraId="7C4DEF4A" w14:textId="77777777" w:rsidTr="004B4364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5B919D57" w14:textId="77777777"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966AE" w:rsidRPr="000F71E0" w14:paraId="11D340BC" w14:textId="77777777" w:rsidTr="004B4364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4E1DE2C" w14:textId="77777777"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78151439" w14:textId="77777777"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5BB5D188" w14:textId="77777777"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69342DF0" w14:textId="77777777"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966AE" w:rsidRPr="00C52528" w14:paraId="79823222" w14:textId="77777777" w:rsidTr="004B4364">
        <w:trPr>
          <w:trHeight w:val="340"/>
        </w:trPr>
        <w:tc>
          <w:tcPr>
            <w:tcW w:w="737" w:type="dxa"/>
            <w:vAlign w:val="center"/>
          </w:tcPr>
          <w:p w14:paraId="70671907" w14:textId="77777777" w:rsidR="00D966AE" w:rsidRPr="00C52528" w:rsidRDefault="002B1C40" w:rsidP="004B4364">
            <w:pPr>
              <w:pStyle w:val="Verses"/>
            </w:pPr>
            <w:r>
              <w:t>1</w:t>
            </w:r>
          </w:p>
        </w:tc>
        <w:tc>
          <w:tcPr>
            <w:tcW w:w="1129" w:type="dxa"/>
            <w:vAlign w:val="center"/>
          </w:tcPr>
          <w:p w14:paraId="3E380C3E" w14:textId="77777777" w:rsidR="00D966AE" w:rsidRPr="00C52528" w:rsidRDefault="007C04F6" w:rsidP="006E1025">
            <w:pPr>
              <w:pStyle w:val="Verses"/>
            </w:pPr>
            <w:r>
              <w:t>13/05</w:t>
            </w:r>
            <w:r w:rsidR="002B1C40">
              <w:t>/2015</w:t>
            </w:r>
          </w:p>
        </w:tc>
        <w:tc>
          <w:tcPr>
            <w:tcW w:w="2420" w:type="dxa"/>
            <w:vAlign w:val="center"/>
          </w:tcPr>
          <w:p w14:paraId="073A732E" w14:textId="77777777" w:rsidR="00D966AE" w:rsidRPr="00C52528" w:rsidRDefault="007C04F6" w:rsidP="004B4364">
            <w:pPr>
              <w:pStyle w:val="Verses"/>
            </w:pPr>
            <w:r>
              <w:t>Hélio Araujo</w:t>
            </w:r>
          </w:p>
        </w:tc>
        <w:tc>
          <w:tcPr>
            <w:tcW w:w="4389" w:type="dxa"/>
            <w:vAlign w:val="center"/>
          </w:tcPr>
          <w:p w14:paraId="68615837" w14:textId="77777777" w:rsidR="00D966AE" w:rsidRPr="00C52528" w:rsidRDefault="00D966AE" w:rsidP="004B4364">
            <w:pPr>
              <w:pStyle w:val="Verses"/>
            </w:pPr>
          </w:p>
        </w:tc>
      </w:tr>
    </w:tbl>
    <w:p w14:paraId="12CA41BC" w14:textId="77777777" w:rsidR="00C52528" w:rsidRDefault="00C52528" w:rsidP="003D377B"/>
    <w:p w14:paraId="744874AD" w14:textId="77777777" w:rsidR="002A19BF" w:rsidRPr="00CE3355" w:rsidRDefault="002A19BF" w:rsidP="002A19BF">
      <w:pPr>
        <w:pStyle w:val="Heading1"/>
      </w:pPr>
      <w:r w:rsidRPr="00CE3355">
        <w:t xml:space="preserve">Objetivos deste documento </w:t>
      </w:r>
    </w:p>
    <w:p w14:paraId="1AB11792" w14:textId="77777777" w:rsidR="002A19BF" w:rsidRPr="00B12ADB" w:rsidRDefault="002A19BF" w:rsidP="002A19BF"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6E2064C" w14:textId="77777777" w:rsidR="002A19BF" w:rsidRDefault="002A19BF" w:rsidP="009C659B">
      <w:pPr>
        <w:tabs>
          <w:tab w:val="left" w:pos="915"/>
        </w:tabs>
      </w:pPr>
    </w:p>
    <w:p w14:paraId="7818454F" w14:textId="77777777" w:rsidR="009C659B" w:rsidRPr="00B12ADB" w:rsidRDefault="009C659B" w:rsidP="009C659B">
      <w:pPr>
        <w:tabs>
          <w:tab w:val="left" w:pos="915"/>
        </w:tabs>
      </w:pPr>
    </w:p>
    <w:p w14:paraId="5627CE46" w14:textId="77777777" w:rsidR="002B1C40" w:rsidRDefault="002B1C40" w:rsidP="002B1C40">
      <w:pPr>
        <w:pStyle w:val="Heading1"/>
      </w:pPr>
      <w:r>
        <w:t xml:space="preserve">Situação atual </w:t>
      </w:r>
    </w:p>
    <w:p w14:paraId="502146E5" w14:textId="77777777" w:rsidR="002B1C40" w:rsidRPr="002B1C40" w:rsidRDefault="002B1C40" w:rsidP="007C04F6">
      <w:pPr>
        <w:pStyle w:val="Comments"/>
      </w:pPr>
      <w:r w:rsidRPr="002B1C40">
        <w:t>Processo Inicial</w:t>
      </w:r>
    </w:p>
    <w:p w14:paraId="27A99583" w14:textId="77777777" w:rsidR="002B1C40" w:rsidRDefault="002B1C40" w:rsidP="002B1C40"/>
    <w:p w14:paraId="2FD97FA8" w14:textId="77777777" w:rsidR="002B1C40" w:rsidRDefault="002B1C40" w:rsidP="002B1C40">
      <w:pPr>
        <w:pStyle w:val="Heading1"/>
      </w:pPr>
      <w:r>
        <w:t>Necessidade de negócio</w:t>
      </w:r>
    </w:p>
    <w:p w14:paraId="46032B4B" w14:textId="77777777" w:rsidR="002B1C40" w:rsidRPr="003F76CE" w:rsidRDefault="002B1C40" w:rsidP="007C04F6">
      <w:pPr>
        <w:pStyle w:val="Comments"/>
      </w:pPr>
      <w:r>
        <w:t>Ocupar um nicho de mercado de aplicativos móveis, sendo lucrativo, com parcerias, anuncios e utilização massiva.</w:t>
      </w:r>
    </w:p>
    <w:p w14:paraId="02A0BF3B" w14:textId="77777777" w:rsidR="002B1C40" w:rsidRDefault="002B1C40" w:rsidP="002B1C40"/>
    <w:p w14:paraId="6BD4EBE2" w14:textId="77777777" w:rsidR="002B1C40" w:rsidRDefault="002B1C40" w:rsidP="002B1C40"/>
    <w:p w14:paraId="626A38CF" w14:textId="77777777" w:rsidR="002B1C40" w:rsidRPr="00057D0A" w:rsidRDefault="002B1C40" w:rsidP="002B1C40">
      <w:pPr>
        <w:pStyle w:val="Heading1"/>
      </w:pPr>
      <w:r>
        <w:t>Objetivos</w:t>
      </w:r>
    </w:p>
    <w:p w14:paraId="201249C6" w14:textId="77777777" w:rsidR="00A716DC" w:rsidRPr="007829FA" w:rsidRDefault="002B1C40" w:rsidP="007C04F6">
      <w:pPr>
        <w:pStyle w:val="Comments"/>
      </w:pPr>
      <w:r>
        <w:t xml:space="preserve">Entrar no mercado, ser inovador, melhorar a vida dos usuários, desenvolvendo um aplicativo móvel, onde o usuário conseguirá </w:t>
      </w:r>
      <w:r w:rsidR="007C04F6">
        <w:t xml:space="preserve"> postar fotos na rede social </w:t>
      </w:r>
      <w:proofErr w:type="spellStart"/>
      <w:r w:rsidR="007C04F6">
        <w:t>InstaPobre</w:t>
      </w:r>
      <w:proofErr w:type="spellEnd"/>
      <w:r w:rsidR="007C04F6">
        <w:t>.</w:t>
      </w:r>
    </w:p>
    <w:p w14:paraId="78A4EBF8" w14:textId="77777777" w:rsidR="002A19BF" w:rsidRDefault="002A19BF" w:rsidP="002A19BF"/>
    <w:p w14:paraId="69FD8E64" w14:textId="77777777" w:rsidR="002A19BF" w:rsidRDefault="002A19BF" w:rsidP="002A19BF"/>
    <w:p w14:paraId="3F4C7190" w14:textId="77777777" w:rsidR="002A19BF" w:rsidRPr="00C46898" w:rsidRDefault="002A19BF" w:rsidP="002A19BF">
      <w:pPr>
        <w:pStyle w:val="Heading1"/>
      </w:pPr>
      <w:r w:rsidRPr="00C46898">
        <w:t>Escopo do Produto</w:t>
      </w:r>
    </w:p>
    <w:p w14:paraId="72AD75FB" w14:textId="77777777" w:rsidR="007C128F" w:rsidRDefault="007C128F" w:rsidP="007C04F6">
      <w:pPr>
        <w:pStyle w:val="Comments"/>
      </w:pPr>
    </w:p>
    <w:p w14:paraId="039401C4" w14:textId="77777777" w:rsidR="007F3C5C" w:rsidRDefault="002B1C40" w:rsidP="007C04F6">
      <w:pPr>
        <w:pStyle w:val="Comments"/>
      </w:pPr>
      <w:r>
        <w:t>Deve rodar em IOS/Android/WindowsPhone;</w:t>
      </w:r>
    </w:p>
    <w:p w14:paraId="60147F1D" w14:textId="77777777" w:rsidR="007F3C5C" w:rsidRDefault="007F3C5C" w:rsidP="007C04F6">
      <w:pPr>
        <w:pStyle w:val="Comments"/>
      </w:pPr>
      <w:r>
        <w:t xml:space="preserve">Criação de cadastro ou via </w:t>
      </w:r>
      <w:r w:rsidR="00C21533">
        <w:t>rede social</w:t>
      </w:r>
      <w:r>
        <w:t>;</w:t>
      </w:r>
    </w:p>
    <w:p w14:paraId="0D5D5D3F" w14:textId="77777777" w:rsidR="007F3C5C" w:rsidRDefault="007C04F6" w:rsidP="007C04F6">
      <w:pPr>
        <w:pStyle w:val="Comments"/>
      </w:pPr>
      <w:r>
        <w:t>Capturar imagens;</w:t>
      </w:r>
    </w:p>
    <w:p w14:paraId="51CEE7F8" w14:textId="77777777" w:rsidR="006A6FFB" w:rsidRDefault="007C04F6" w:rsidP="007C04F6">
      <w:pPr>
        <w:pStyle w:val="Comments"/>
      </w:pPr>
      <w:r>
        <w:t>Aplicar filtros;</w:t>
      </w:r>
    </w:p>
    <w:p w14:paraId="09A5E3C6" w14:textId="77777777" w:rsidR="007C04F6" w:rsidRDefault="007C04F6" w:rsidP="007C04F6">
      <w:pPr>
        <w:pStyle w:val="Comments"/>
      </w:pPr>
      <w:r>
        <w:t>Postar imagens.</w:t>
      </w:r>
      <w:bookmarkStart w:id="0" w:name="_GoBack"/>
      <w:bookmarkEnd w:id="0"/>
    </w:p>
    <w:p w14:paraId="3C1FCBC4" w14:textId="77777777" w:rsidR="00EA40FC" w:rsidRDefault="00EA40FC" w:rsidP="007C04F6">
      <w:pPr>
        <w:pStyle w:val="Comments"/>
      </w:pPr>
    </w:p>
    <w:p w14:paraId="2AD8F7D2" w14:textId="77777777" w:rsidR="007F3C5C" w:rsidRDefault="007F3C5C" w:rsidP="007C04F6">
      <w:pPr>
        <w:pStyle w:val="Comments"/>
      </w:pPr>
    </w:p>
    <w:p w14:paraId="60A7F00E" w14:textId="77777777" w:rsidR="007F3C5C" w:rsidRPr="00C46898" w:rsidRDefault="007F3C5C" w:rsidP="007C04F6">
      <w:pPr>
        <w:pStyle w:val="Comments"/>
      </w:pPr>
    </w:p>
    <w:p w14:paraId="25B12ED7" w14:textId="77777777" w:rsidR="002A19BF" w:rsidRPr="00AA3C95" w:rsidRDefault="00C06005" w:rsidP="002A19BF">
      <w:pPr>
        <w:pStyle w:val="Heading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195EBB36" w14:textId="77777777" w:rsidR="006A6FFB" w:rsidRDefault="006A6FFB" w:rsidP="002A19BF">
      <w:r>
        <w:t>Sem suporte ao usuário;</w:t>
      </w:r>
    </w:p>
    <w:p w14:paraId="6240B692" w14:textId="77777777" w:rsidR="006A6FFB" w:rsidRDefault="006A6FFB" w:rsidP="002A19BF"/>
    <w:p w14:paraId="67A8E278" w14:textId="77777777" w:rsidR="006A6FFB" w:rsidRPr="00AA3C95" w:rsidRDefault="006A6FFB" w:rsidP="002A19BF"/>
    <w:p w14:paraId="5504F0DB" w14:textId="77777777" w:rsidR="002A19BF" w:rsidRPr="00AA3C95" w:rsidRDefault="002A19BF" w:rsidP="002A19BF"/>
    <w:p w14:paraId="3998E48A" w14:textId="77777777" w:rsidR="0028566C" w:rsidRPr="00AA3C95" w:rsidRDefault="0028566C" w:rsidP="0028566C">
      <w:pPr>
        <w:pStyle w:val="Heading1"/>
      </w:pPr>
      <w:r>
        <w:t>Restrições</w:t>
      </w:r>
    </w:p>
    <w:p w14:paraId="398459F3" w14:textId="77777777" w:rsidR="0028566C" w:rsidRDefault="006A6FFB" w:rsidP="007C04F6">
      <w:pPr>
        <w:pStyle w:val="Comments"/>
      </w:pPr>
      <w:r>
        <w:t>Comercialização;</w:t>
      </w:r>
    </w:p>
    <w:p w14:paraId="257B949F" w14:textId="77777777" w:rsidR="006A6FFB" w:rsidRDefault="006A6FFB" w:rsidP="007C04F6">
      <w:pPr>
        <w:pStyle w:val="Comments"/>
      </w:pPr>
      <w:r>
        <w:t>Negocios em geral (na fase desenvolvimento);</w:t>
      </w:r>
    </w:p>
    <w:p w14:paraId="11016D55" w14:textId="77777777" w:rsidR="006A6FFB" w:rsidRPr="00AA3C95" w:rsidRDefault="006A6FFB" w:rsidP="007C04F6">
      <w:pPr>
        <w:pStyle w:val="Comments"/>
      </w:pPr>
    </w:p>
    <w:p w14:paraId="7ECC19FC" w14:textId="77777777" w:rsidR="0028566C" w:rsidRPr="00AA3C95" w:rsidRDefault="0028566C" w:rsidP="0028566C"/>
    <w:p w14:paraId="770DDD04" w14:textId="77777777" w:rsidR="0028566C" w:rsidRPr="00AA3C95" w:rsidRDefault="0028566C" w:rsidP="0028566C"/>
    <w:p w14:paraId="69E4E80C" w14:textId="77777777" w:rsidR="002A19BF" w:rsidRPr="00AA3C95" w:rsidRDefault="002A19BF" w:rsidP="002A19BF">
      <w:pPr>
        <w:pStyle w:val="Heading1"/>
      </w:pPr>
      <w:r w:rsidRPr="00AA3C95">
        <w:t>Premissas</w:t>
      </w:r>
    </w:p>
    <w:p w14:paraId="0DA70F78" w14:textId="77777777" w:rsidR="002A19BF" w:rsidRDefault="006A6FFB" w:rsidP="007C04F6">
      <w:pPr>
        <w:pStyle w:val="Comments"/>
      </w:pPr>
      <w:r>
        <w:t>Usuário tem que ter um smartphone ou tablet;</w:t>
      </w:r>
    </w:p>
    <w:p w14:paraId="5D0932C7" w14:textId="77777777" w:rsidR="006A6FFB" w:rsidRDefault="006A6FFB" w:rsidP="007C04F6">
      <w:pPr>
        <w:pStyle w:val="Comments"/>
      </w:pPr>
      <w:r>
        <w:t>Usuário tem que ter conexão com internet;</w:t>
      </w:r>
    </w:p>
    <w:p w14:paraId="44EDE15F" w14:textId="77777777" w:rsidR="006A6FFB" w:rsidRPr="00AA3C95" w:rsidRDefault="006A6FFB" w:rsidP="007C04F6">
      <w:pPr>
        <w:pStyle w:val="Comments"/>
      </w:pPr>
      <w:r>
        <w:t>Para login com rede social, dev ter conta no Facebook, linkedin e twitter;</w:t>
      </w:r>
    </w:p>
    <w:p w14:paraId="74EBD49F" w14:textId="77777777" w:rsidR="006A6FFB" w:rsidRDefault="006A6FFB" w:rsidP="002A19BF">
      <w:r>
        <w:t xml:space="preserve">O usuário deve permitir acessos ao </w:t>
      </w:r>
      <w:r w:rsidR="007C04F6">
        <w:t>aplicativo</w:t>
      </w:r>
      <w:r>
        <w:t>;</w:t>
      </w:r>
    </w:p>
    <w:p w14:paraId="1648D32C" w14:textId="77777777" w:rsidR="006A6FFB" w:rsidRDefault="006E1025" w:rsidP="002A19BF">
      <w:r>
        <w:t>O usuário deve ter conta para loja aplicativo onde será comercializado;</w:t>
      </w:r>
    </w:p>
    <w:p w14:paraId="02D9F8C2" w14:textId="77777777" w:rsidR="006E1025" w:rsidRDefault="006E1025" w:rsidP="002A19BF">
      <w:r>
        <w:t>Gratuito;</w:t>
      </w:r>
    </w:p>
    <w:p w14:paraId="7F28DFAC" w14:textId="77777777" w:rsidR="006E1025" w:rsidRPr="00AA3C95" w:rsidRDefault="006E1025" w:rsidP="002A19BF"/>
    <w:p w14:paraId="5E19C857" w14:textId="77777777" w:rsidR="002A19BF" w:rsidRPr="00AA3C95" w:rsidRDefault="002A19BF" w:rsidP="002A19BF"/>
    <w:p w14:paraId="1E278FF1" w14:textId="77777777" w:rsidR="002A19BF" w:rsidRPr="00AA3C95" w:rsidRDefault="002A19BF" w:rsidP="002A19BF">
      <w:pPr>
        <w:pStyle w:val="Heading1"/>
      </w:pPr>
      <w:r w:rsidRPr="00AA3C95">
        <w:t>E</w:t>
      </w:r>
      <w:r w:rsidR="00366264">
        <w:t>ntregas e Critérios de Aceitação</w:t>
      </w:r>
    </w:p>
    <w:p w14:paraId="6EC9DE53" w14:textId="77777777" w:rsidR="007C04F6" w:rsidRPr="007C04F6" w:rsidRDefault="007C04F6" w:rsidP="007E720E">
      <w:pPr>
        <w:pStyle w:val="Descrio"/>
        <w:rPr>
          <w:b/>
          <w:sz w:val="24"/>
          <w:lang w:val="pt-BR"/>
        </w:rPr>
      </w:pPr>
      <w:r w:rsidRPr="007C04F6">
        <w:rPr>
          <w:b/>
          <w:sz w:val="24"/>
          <w:lang w:val="pt-BR"/>
        </w:rPr>
        <w:t>30/04/2015 – Entrega 1/3</w:t>
      </w:r>
    </w:p>
    <w:p w14:paraId="516304D2" w14:textId="77777777" w:rsidR="007C04F6" w:rsidRDefault="007C04F6" w:rsidP="007C04F6">
      <w:pPr>
        <w:pStyle w:val="Descrio"/>
        <w:rPr>
          <w:sz w:val="24"/>
          <w:lang w:val="pt-BR"/>
        </w:rPr>
      </w:pPr>
      <w:r>
        <w:rPr>
          <w:sz w:val="24"/>
          <w:lang w:val="pt-BR"/>
        </w:rPr>
        <w:t xml:space="preserve">Link do Projeto do </w:t>
      </w:r>
      <w:proofErr w:type="spellStart"/>
      <w:r>
        <w:rPr>
          <w:sz w:val="24"/>
          <w:lang w:val="pt-BR"/>
        </w:rPr>
        <w:t>GitHub</w:t>
      </w:r>
      <w:proofErr w:type="spellEnd"/>
      <w:r>
        <w:rPr>
          <w:sz w:val="24"/>
          <w:lang w:val="pt-BR"/>
        </w:rPr>
        <w:t>;</w:t>
      </w:r>
    </w:p>
    <w:p w14:paraId="5EBCD111" w14:textId="77777777" w:rsidR="007C04F6" w:rsidRDefault="007C04F6" w:rsidP="007C04F6">
      <w:pPr>
        <w:pStyle w:val="Descrio"/>
        <w:rPr>
          <w:sz w:val="24"/>
          <w:lang w:val="pt-BR"/>
        </w:rPr>
      </w:pPr>
      <w:r>
        <w:rPr>
          <w:sz w:val="24"/>
          <w:lang w:val="pt-BR"/>
        </w:rPr>
        <w:t>Telas do aplicativo</w:t>
      </w:r>
    </w:p>
    <w:p w14:paraId="0CAD5EC8" w14:textId="77777777" w:rsidR="007C04F6" w:rsidRDefault="007C04F6" w:rsidP="007E720E">
      <w:pPr>
        <w:pStyle w:val="Descrio"/>
        <w:rPr>
          <w:sz w:val="24"/>
          <w:lang w:val="pt-BR"/>
        </w:rPr>
      </w:pPr>
    </w:p>
    <w:p w14:paraId="7219DDD1" w14:textId="77777777" w:rsidR="002A19BF" w:rsidRDefault="006E1025" w:rsidP="007E720E">
      <w:pPr>
        <w:pStyle w:val="Descrio"/>
        <w:rPr>
          <w:b/>
          <w:sz w:val="24"/>
          <w:lang w:val="pt-BR"/>
        </w:rPr>
      </w:pPr>
      <w:r w:rsidRPr="007C04F6">
        <w:rPr>
          <w:b/>
          <w:sz w:val="24"/>
          <w:lang w:val="pt-BR"/>
        </w:rPr>
        <w:t>2</w:t>
      </w:r>
      <w:r w:rsidR="007C04F6" w:rsidRPr="007C04F6">
        <w:rPr>
          <w:b/>
          <w:sz w:val="24"/>
          <w:lang w:val="pt-BR"/>
        </w:rPr>
        <w:t>0</w:t>
      </w:r>
      <w:r w:rsidRPr="007C04F6">
        <w:rPr>
          <w:b/>
          <w:sz w:val="24"/>
          <w:lang w:val="pt-BR"/>
        </w:rPr>
        <w:t>/</w:t>
      </w:r>
      <w:r w:rsidR="007C04F6" w:rsidRPr="007C04F6">
        <w:rPr>
          <w:b/>
          <w:sz w:val="24"/>
          <w:lang w:val="pt-BR"/>
        </w:rPr>
        <w:t>05</w:t>
      </w:r>
      <w:r w:rsidRPr="007C04F6">
        <w:rPr>
          <w:b/>
          <w:sz w:val="24"/>
          <w:lang w:val="pt-BR"/>
        </w:rPr>
        <w:t xml:space="preserve">/2015 – </w:t>
      </w:r>
      <w:r w:rsidR="007C04F6" w:rsidRPr="007C04F6">
        <w:rPr>
          <w:b/>
          <w:sz w:val="24"/>
          <w:lang w:val="pt-BR"/>
        </w:rPr>
        <w:t>Entrega 2/3</w:t>
      </w:r>
    </w:p>
    <w:p w14:paraId="655F9FD9" w14:textId="77777777" w:rsidR="007C04F6" w:rsidRPr="007C04F6" w:rsidRDefault="007C04F6" w:rsidP="007E720E">
      <w:pPr>
        <w:pStyle w:val="Descrio"/>
        <w:rPr>
          <w:sz w:val="24"/>
          <w:lang w:val="pt-BR"/>
        </w:rPr>
      </w:pPr>
      <w:r w:rsidRPr="007C04F6">
        <w:rPr>
          <w:sz w:val="24"/>
          <w:lang w:val="pt-BR"/>
        </w:rPr>
        <w:t>Documentação do projeto</w:t>
      </w:r>
    </w:p>
    <w:p w14:paraId="20842AAA" w14:textId="77777777" w:rsidR="007C04F6" w:rsidRDefault="007C04F6" w:rsidP="007E720E">
      <w:pPr>
        <w:pStyle w:val="Descrio"/>
        <w:rPr>
          <w:sz w:val="24"/>
          <w:lang w:val="pt-BR"/>
        </w:rPr>
      </w:pPr>
      <w:r w:rsidRPr="007C04F6">
        <w:rPr>
          <w:sz w:val="24"/>
          <w:lang w:val="pt-BR"/>
        </w:rPr>
        <w:t>Protótipo funcional</w:t>
      </w:r>
    </w:p>
    <w:p w14:paraId="096585A4" w14:textId="77777777" w:rsidR="007C04F6" w:rsidRDefault="007C04F6" w:rsidP="007E720E">
      <w:pPr>
        <w:pStyle w:val="Descrio"/>
        <w:rPr>
          <w:sz w:val="24"/>
          <w:lang w:val="pt-BR"/>
        </w:rPr>
      </w:pPr>
    </w:p>
    <w:p w14:paraId="16C49BCE" w14:textId="77777777" w:rsidR="007C04F6" w:rsidRPr="007C04F6" w:rsidRDefault="007C04F6" w:rsidP="007E720E">
      <w:pPr>
        <w:pStyle w:val="Descrio"/>
        <w:rPr>
          <w:b/>
          <w:sz w:val="24"/>
          <w:lang w:val="pt-BR"/>
        </w:rPr>
      </w:pPr>
      <w:r w:rsidRPr="007C04F6">
        <w:rPr>
          <w:b/>
          <w:sz w:val="24"/>
          <w:lang w:val="pt-BR"/>
        </w:rPr>
        <w:t>01/06/2015 – Entrega 3/3</w:t>
      </w:r>
    </w:p>
    <w:p w14:paraId="0F99DC4B" w14:textId="77777777" w:rsidR="007C04F6" w:rsidRDefault="007C04F6" w:rsidP="007E720E">
      <w:pPr>
        <w:pStyle w:val="Descrio"/>
        <w:rPr>
          <w:sz w:val="24"/>
          <w:lang w:val="pt-BR"/>
        </w:rPr>
      </w:pPr>
      <w:r>
        <w:rPr>
          <w:sz w:val="24"/>
          <w:lang w:val="pt-BR"/>
        </w:rPr>
        <w:t>Documentação do código</w:t>
      </w:r>
    </w:p>
    <w:p w14:paraId="1CA4F467" w14:textId="77777777" w:rsidR="007C04F6" w:rsidRDefault="007C04F6" w:rsidP="007E720E">
      <w:pPr>
        <w:pStyle w:val="Descrio"/>
        <w:rPr>
          <w:sz w:val="24"/>
          <w:lang w:val="pt-BR"/>
        </w:rPr>
      </w:pPr>
      <w:r>
        <w:rPr>
          <w:sz w:val="24"/>
          <w:lang w:val="pt-BR"/>
        </w:rPr>
        <w:t>Aplicativo</w:t>
      </w:r>
    </w:p>
    <w:p w14:paraId="7F40CE02" w14:textId="77777777" w:rsidR="007C04F6" w:rsidRDefault="007C04F6" w:rsidP="007E720E">
      <w:pPr>
        <w:pStyle w:val="Descrio"/>
        <w:rPr>
          <w:sz w:val="24"/>
          <w:lang w:val="pt-BR"/>
        </w:rPr>
      </w:pPr>
      <w:r>
        <w:rPr>
          <w:sz w:val="24"/>
          <w:lang w:val="pt-BR"/>
        </w:rPr>
        <w:t>Manual de instruções</w:t>
      </w:r>
    </w:p>
    <w:p w14:paraId="742C2493" w14:textId="77777777" w:rsidR="007C04F6" w:rsidRPr="007C04F6" w:rsidRDefault="007C04F6" w:rsidP="007E720E">
      <w:pPr>
        <w:pStyle w:val="Descrio"/>
        <w:rPr>
          <w:sz w:val="24"/>
          <w:lang w:val="pt-BR"/>
        </w:rPr>
      </w:pPr>
      <w:r>
        <w:rPr>
          <w:sz w:val="24"/>
          <w:lang w:val="pt-BR"/>
        </w:rPr>
        <w:t xml:space="preserve">Link do vídeo no </w:t>
      </w:r>
      <w:proofErr w:type="spellStart"/>
      <w:r>
        <w:rPr>
          <w:sz w:val="24"/>
          <w:lang w:val="pt-BR"/>
        </w:rPr>
        <w:t>Youtube</w:t>
      </w:r>
      <w:proofErr w:type="spellEnd"/>
    </w:p>
    <w:p w14:paraId="5C84135C" w14:textId="77777777" w:rsidR="008843C9" w:rsidRDefault="008843C9" w:rsidP="003D377B"/>
    <w:p w14:paraId="51E7A948" w14:textId="77777777" w:rsidR="007C04F6" w:rsidRDefault="007C04F6" w:rsidP="003D377B"/>
    <w:p w14:paraId="3F560879" w14:textId="77777777" w:rsidR="007C04F6" w:rsidRDefault="007C04F6" w:rsidP="003D377B"/>
    <w:p w14:paraId="628FD136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966AE" w:rsidRPr="00C52528" w14:paraId="10F96F2A" w14:textId="77777777" w:rsidTr="004B4364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259FADB" w14:textId="77777777"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D966AE" w:rsidRPr="00C52528" w14:paraId="61D7E0DC" w14:textId="77777777" w:rsidTr="004B4364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4C2A5C4C" w14:textId="77777777"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023B8BD" w14:textId="77777777"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572D811" w14:textId="77777777"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D966AE" w:rsidRPr="00C52528" w14:paraId="7A4423FB" w14:textId="77777777" w:rsidTr="004B4364">
        <w:trPr>
          <w:trHeight w:val="340"/>
        </w:trPr>
        <w:tc>
          <w:tcPr>
            <w:tcW w:w="2438" w:type="dxa"/>
            <w:vAlign w:val="center"/>
          </w:tcPr>
          <w:p w14:paraId="31DA4C36" w14:textId="77777777" w:rsidR="00D966AE" w:rsidRPr="00CE3355" w:rsidRDefault="00D966AE" w:rsidP="004B4364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1EAA89DD" w14:textId="77777777" w:rsidR="00D966AE" w:rsidRPr="00C52528" w:rsidRDefault="00D966AE" w:rsidP="004B4364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0F779963" w14:textId="77777777" w:rsidR="00D966AE" w:rsidRPr="00C52528" w:rsidRDefault="00D966AE" w:rsidP="004B4364">
            <w:pPr>
              <w:pStyle w:val="Aprovaes"/>
            </w:pPr>
          </w:p>
        </w:tc>
      </w:tr>
      <w:tr w:rsidR="00D966AE" w:rsidRPr="00C52528" w14:paraId="634EE168" w14:textId="77777777" w:rsidTr="004B4364">
        <w:trPr>
          <w:trHeight w:val="340"/>
        </w:trPr>
        <w:tc>
          <w:tcPr>
            <w:tcW w:w="2438" w:type="dxa"/>
            <w:vAlign w:val="center"/>
          </w:tcPr>
          <w:p w14:paraId="23255D28" w14:textId="77777777" w:rsidR="00D966AE" w:rsidRPr="00CE3355" w:rsidRDefault="00D966AE" w:rsidP="004B4364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B737C81" w14:textId="77777777" w:rsidR="00D966AE" w:rsidRPr="00C52528" w:rsidRDefault="00D966AE" w:rsidP="004B4364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487C4AD0" w14:textId="77777777" w:rsidR="00D966AE" w:rsidRPr="00C52528" w:rsidRDefault="00D966AE" w:rsidP="004B4364">
            <w:pPr>
              <w:pStyle w:val="Aprovaes"/>
            </w:pPr>
          </w:p>
        </w:tc>
      </w:tr>
    </w:tbl>
    <w:p w14:paraId="642A366F" w14:textId="77777777" w:rsidR="008843C9" w:rsidRDefault="008843C9" w:rsidP="003D377B"/>
    <w:sectPr w:rsidR="008843C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9524D1" w14:textId="77777777" w:rsidR="00C17C49" w:rsidRDefault="00C17C49" w:rsidP="005E1593">
      <w:r>
        <w:separator/>
      </w:r>
    </w:p>
  </w:endnote>
  <w:endnote w:type="continuationSeparator" w:id="0">
    <w:p w14:paraId="47FCB494" w14:textId="77777777" w:rsidR="00C17C49" w:rsidRDefault="00C17C4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7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36"/>
      <w:gridCol w:w="4361"/>
    </w:tblGrid>
    <w:tr w:rsidR="006419CA" w:rsidRPr="006419CA" w14:paraId="0C05DADC" w14:textId="77777777" w:rsidTr="00E73A6F">
      <w:trPr>
        <w:jc w:val="center"/>
      </w:trPr>
      <w:tc>
        <w:tcPr>
          <w:tcW w:w="2340" w:type="pct"/>
          <w:vAlign w:val="center"/>
        </w:tcPr>
        <w:p w14:paraId="69FF1F59" w14:textId="77777777" w:rsidR="006419CA" w:rsidRPr="006419CA" w:rsidRDefault="006419CA" w:rsidP="00E73A6F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660" w:type="pct"/>
          <w:vAlign w:val="center"/>
        </w:tcPr>
        <w:p w14:paraId="7B627A97" w14:textId="77777777" w:rsidR="006419CA" w:rsidRPr="006419CA" w:rsidRDefault="006419CA" w:rsidP="00E73A6F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C04F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C04F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73A6F" w:rsidRPr="006419CA" w14:paraId="18428167" w14:textId="77777777" w:rsidTr="00E73A6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087967869"/>
          <w:placeholder>
            <w:docPart w:val="46FA05F6E55C4DDCB280CB07332A311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340" w:type="pct"/>
              <w:vAlign w:val="center"/>
            </w:tcPr>
            <w:p w14:paraId="57A9E1E4" w14:textId="77777777" w:rsidR="00E73A6F" w:rsidRPr="006419CA" w:rsidRDefault="00E73A6F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2660" w:type="pct"/>
          <w:vAlign w:val="center"/>
        </w:tcPr>
        <w:p w14:paraId="2B4BDBF8" w14:textId="77777777" w:rsidR="00E73A6F" w:rsidRPr="006419CA" w:rsidRDefault="007C04F6" w:rsidP="00E73A6F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E73A6F">
              <w:rPr>
                <w:rStyle w:val="Hyperlink"/>
              </w:rPr>
              <w:t>http://escritoriodeprojetos.com.br</w:t>
            </w:r>
          </w:hyperlink>
        </w:p>
      </w:tc>
    </w:tr>
  </w:tbl>
  <w:p w14:paraId="4A6B0AC2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77307E" w14:textId="77777777" w:rsidR="00C17C49" w:rsidRDefault="00C17C49" w:rsidP="005E1593">
      <w:r>
        <w:separator/>
      </w:r>
    </w:p>
  </w:footnote>
  <w:footnote w:type="continuationSeparator" w:id="0">
    <w:p w14:paraId="28F65D45" w14:textId="77777777" w:rsidR="00C17C49" w:rsidRDefault="00C17C4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73A6F" w:rsidRPr="00AD691F" w14:paraId="29182CD1" w14:textId="77777777" w:rsidTr="00E73A6F">
      <w:trPr>
        <w:trHeight w:val="567"/>
        <w:jc w:val="center"/>
      </w:trPr>
      <w:tc>
        <w:tcPr>
          <w:tcW w:w="6492" w:type="dxa"/>
          <w:vAlign w:val="center"/>
        </w:tcPr>
        <w:p w14:paraId="0C296B80" w14:textId="77777777" w:rsidR="00E73A6F" w:rsidRPr="001032F5" w:rsidRDefault="00E73A6F" w:rsidP="005E1593">
          <w:pPr>
            <w:pStyle w:val="Header"/>
            <w:rPr>
              <w:sz w:val="22"/>
            </w:rPr>
          </w:pPr>
          <w:r w:rsidRPr="001032F5">
            <w:fldChar w:fldCharType="begin"/>
          </w:r>
          <w:r w:rsidRPr="001032F5">
            <w:rPr>
              <w:sz w:val="22"/>
            </w:rPr>
            <w:instrText xml:space="preserve"> TITLE   \* MERGEFORMAT </w:instrText>
          </w:r>
          <w:r w:rsidRPr="001032F5">
            <w:fldChar w:fldCharType="separate"/>
          </w:r>
          <w:r w:rsidRPr="001032F5">
            <w:rPr>
              <w:sz w:val="22"/>
            </w:rPr>
            <w:t>Declaração do escopo do projeto</w:t>
          </w:r>
          <w:r w:rsidRPr="001032F5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2C0DD103" w14:textId="77777777" w:rsidR="00E73A6F" w:rsidRPr="00AD691F" w:rsidRDefault="00687956" w:rsidP="002D679E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66279079" wp14:editId="16DE5829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73A6F" w:rsidRPr="00A10908" w14:paraId="36E779C4" w14:textId="77777777" w:rsidTr="00E73A6F">
      <w:trPr>
        <w:trHeight w:val="567"/>
        <w:jc w:val="center"/>
      </w:trPr>
      <w:tc>
        <w:tcPr>
          <w:tcW w:w="6492" w:type="dxa"/>
          <w:vAlign w:val="center"/>
        </w:tcPr>
        <w:p w14:paraId="1F7C27C4" w14:textId="77777777" w:rsidR="002B1C40" w:rsidRPr="003D6F7E" w:rsidRDefault="002B1C40" w:rsidP="009E309E">
          <w:pPr>
            <w:pStyle w:val="Header"/>
            <w:rPr>
              <w:sz w:val="22"/>
            </w:rPr>
          </w:pPr>
          <w:r>
            <w:t xml:space="preserve">Projeto </w:t>
          </w:r>
          <w:proofErr w:type="spellStart"/>
          <w:r w:rsidR="009E309E">
            <w:t>InstaPobre</w:t>
          </w:r>
          <w:proofErr w:type="spellEnd"/>
        </w:p>
      </w:tc>
      <w:tc>
        <w:tcPr>
          <w:tcW w:w="1956" w:type="dxa"/>
          <w:vMerge/>
          <w:vAlign w:val="center"/>
        </w:tcPr>
        <w:p w14:paraId="790E5BDF" w14:textId="77777777" w:rsidR="00E73A6F" w:rsidRPr="00A10908" w:rsidRDefault="00E73A6F" w:rsidP="002D679E">
          <w:pPr>
            <w:pStyle w:val="Header"/>
            <w:rPr>
              <w:b/>
            </w:rPr>
          </w:pPr>
        </w:p>
      </w:tc>
    </w:tr>
  </w:tbl>
  <w:p w14:paraId="69372280" w14:textId="77777777"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3857"/>
    <w:multiLevelType w:val="hybridMultilevel"/>
    <w:tmpl w:val="1C62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426C3"/>
    <w:rsid w:val="0007725A"/>
    <w:rsid w:val="000905CE"/>
    <w:rsid w:val="000E2853"/>
    <w:rsid w:val="000E3FBC"/>
    <w:rsid w:val="001032F5"/>
    <w:rsid w:val="00137694"/>
    <w:rsid w:val="0015709A"/>
    <w:rsid w:val="001704AF"/>
    <w:rsid w:val="001D497F"/>
    <w:rsid w:val="001F3D30"/>
    <w:rsid w:val="0020218D"/>
    <w:rsid w:val="00211D53"/>
    <w:rsid w:val="0025421C"/>
    <w:rsid w:val="00274187"/>
    <w:rsid w:val="0028566C"/>
    <w:rsid w:val="00293ED8"/>
    <w:rsid w:val="002A19BF"/>
    <w:rsid w:val="002B1C40"/>
    <w:rsid w:val="00323EFA"/>
    <w:rsid w:val="00331443"/>
    <w:rsid w:val="00341B09"/>
    <w:rsid w:val="0034544C"/>
    <w:rsid w:val="00347BF5"/>
    <w:rsid w:val="00366264"/>
    <w:rsid w:val="00393AF2"/>
    <w:rsid w:val="00396C8B"/>
    <w:rsid w:val="003D377B"/>
    <w:rsid w:val="003D6F7E"/>
    <w:rsid w:val="0042609D"/>
    <w:rsid w:val="004B01E1"/>
    <w:rsid w:val="004B2855"/>
    <w:rsid w:val="004B60F1"/>
    <w:rsid w:val="004D27A1"/>
    <w:rsid w:val="004E12D2"/>
    <w:rsid w:val="00541132"/>
    <w:rsid w:val="0055540E"/>
    <w:rsid w:val="005B4260"/>
    <w:rsid w:val="005E1593"/>
    <w:rsid w:val="005F487B"/>
    <w:rsid w:val="00631A54"/>
    <w:rsid w:val="00637B06"/>
    <w:rsid w:val="006419CA"/>
    <w:rsid w:val="00663704"/>
    <w:rsid w:val="006741AE"/>
    <w:rsid w:val="00687956"/>
    <w:rsid w:val="006A233C"/>
    <w:rsid w:val="006A6FFB"/>
    <w:rsid w:val="006E1025"/>
    <w:rsid w:val="00743E89"/>
    <w:rsid w:val="00764BB5"/>
    <w:rsid w:val="0077032F"/>
    <w:rsid w:val="007A054B"/>
    <w:rsid w:val="007B07F5"/>
    <w:rsid w:val="007B5F63"/>
    <w:rsid w:val="007C04F6"/>
    <w:rsid w:val="007C128F"/>
    <w:rsid w:val="007E720E"/>
    <w:rsid w:val="007F3C5C"/>
    <w:rsid w:val="00804EDF"/>
    <w:rsid w:val="00842903"/>
    <w:rsid w:val="00871E89"/>
    <w:rsid w:val="008843C9"/>
    <w:rsid w:val="00965CD7"/>
    <w:rsid w:val="00984647"/>
    <w:rsid w:val="009A3D1F"/>
    <w:rsid w:val="009C659B"/>
    <w:rsid w:val="009E309E"/>
    <w:rsid w:val="00A716DC"/>
    <w:rsid w:val="00AE1992"/>
    <w:rsid w:val="00AF6D5F"/>
    <w:rsid w:val="00B43957"/>
    <w:rsid w:val="00BF5B77"/>
    <w:rsid w:val="00C06005"/>
    <w:rsid w:val="00C17C49"/>
    <w:rsid w:val="00C21533"/>
    <w:rsid w:val="00C52528"/>
    <w:rsid w:val="00C635C6"/>
    <w:rsid w:val="00C928A3"/>
    <w:rsid w:val="00CC4D89"/>
    <w:rsid w:val="00CE2B3B"/>
    <w:rsid w:val="00D225EC"/>
    <w:rsid w:val="00D37957"/>
    <w:rsid w:val="00D54889"/>
    <w:rsid w:val="00D80127"/>
    <w:rsid w:val="00D966AE"/>
    <w:rsid w:val="00E1503D"/>
    <w:rsid w:val="00E34C15"/>
    <w:rsid w:val="00E37E54"/>
    <w:rsid w:val="00E73A6F"/>
    <w:rsid w:val="00E94091"/>
    <w:rsid w:val="00EA40FC"/>
    <w:rsid w:val="00EC3752"/>
    <w:rsid w:val="00F042E7"/>
    <w:rsid w:val="00F319D5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4E9E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F7E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E9409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73A6F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7C04F6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7C04F6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D966A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966AE"/>
    <w:rPr>
      <w:rFonts w:ascii="Calibri" w:hAnsi="Calibri"/>
    </w:rPr>
  </w:style>
  <w:style w:type="paragraph" w:customStyle="1" w:styleId="Aprovaes">
    <w:name w:val="Aprovações"/>
    <w:qFormat/>
    <w:rsid w:val="00D966AE"/>
    <w:pPr>
      <w:spacing w:after="0" w:line="240" w:lineRule="auto"/>
      <w:jc w:val="center"/>
    </w:pPr>
    <w:rPr>
      <w:rFonts w:ascii="Calibri" w:hAnsi="Calibri"/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F7E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E9409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73A6F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7C04F6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7C04F6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D966A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966AE"/>
    <w:rPr>
      <w:rFonts w:ascii="Calibri" w:hAnsi="Calibri"/>
    </w:rPr>
  </w:style>
  <w:style w:type="paragraph" w:customStyle="1" w:styleId="Aprovaes">
    <w:name w:val="Aprovações"/>
    <w:qFormat/>
    <w:rsid w:val="00D966AE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Relationship Id="rId2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FA05F6E55C4DDCB280CB07332A3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6A9F-EFD8-4C37-BC40-55D0A52D21E5}"/>
      </w:docPartPr>
      <w:docPartBody>
        <w:p w:rsidR="005411A1" w:rsidRDefault="00DB6D52">
          <w:r w:rsidRPr="00694A27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2"/>
    <w:rsid w:val="000D0E0D"/>
    <w:rsid w:val="00113256"/>
    <w:rsid w:val="005411A1"/>
    <w:rsid w:val="005864A7"/>
    <w:rsid w:val="00855D26"/>
    <w:rsid w:val="00AD7904"/>
    <w:rsid w:val="00B90944"/>
    <w:rsid w:val="00C644E4"/>
    <w:rsid w:val="00D504DB"/>
    <w:rsid w:val="00DB6D52"/>
    <w:rsid w:val="00E97BE7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D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D52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D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D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9</TotalTime>
  <Pages>2</Pages>
  <Words>229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1532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Helio Araujo</cp:lastModifiedBy>
  <cp:revision>3</cp:revision>
  <dcterms:created xsi:type="dcterms:W3CDTF">2015-05-13T23:57:00Z</dcterms:created>
  <dcterms:modified xsi:type="dcterms:W3CDTF">2015-05-14T00:05:00Z</dcterms:modified>
</cp:coreProperties>
</file>